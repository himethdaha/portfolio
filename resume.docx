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5F5E7" w14:textId="3D67BE44" w:rsidR="00816216" w:rsidRDefault="005B5F10" w:rsidP="00141A4C">
      <w:pPr>
        <w:pStyle w:val="Title"/>
      </w:pPr>
      <w:r>
        <w:t>HIMETH DAHANAYAKE</w:t>
      </w:r>
    </w:p>
    <w:p w14:paraId="44D78D10" w14:textId="04DAFA28" w:rsidR="00141A4C" w:rsidRDefault="00377483" w:rsidP="00141A4C">
      <w:hyperlink r:id="rId8" w:history="1">
        <w:r w:rsidRPr="00377483">
          <w:rPr>
            <w:rStyle w:val="Hyperlink"/>
          </w:rPr>
          <w:t>Github</w:t>
        </w:r>
      </w:hyperlink>
      <w:r w:rsidR="00470A78">
        <w:t xml:space="preserve"> |</w:t>
      </w:r>
      <w:r w:rsidR="00141A4C">
        <w:t> </w:t>
      </w:r>
      <w:hyperlink r:id="rId9" w:history="1">
        <w:r w:rsidR="0014105F" w:rsidRPr="0014105F">
          <w:rPr>
            <w:rStyle w:val="Hyperlink"/>
          </w:rPr>
          <w:t>Portfolio</w:t>
        </w:r>
      </w:hyperlink>
      <w:r w:rsidR="00141A4C">
        <w:t>| </w:t>
      </w:r>
      <w:r w:rsidR="0014105F">
        <w:t>(647)336-6162</w:t>
      </w:r>
      <w:r w:rsidR="00141A4C">
        <w:t> | </w:t>
      </w:r>
      <w:r w:rsidR="0014105F">
        <w:t>himethdaha@gmail.com</w:t>
      </w:r>
    </w:p>
    <w:p w14:paraId="1C4B791B" w14:textId="77777777" w:rsidR="006270A9" w:rsidRDefault="006E1FB8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12371AA8EF334D05860A847EAD56CC26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1671AF91" w14:textId="7924DDAC" w:rsidR="006270A9" w:rsidRDefault="00C367E2"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 xml:space="preserve">Honest and hardworking 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>d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eveloper skilled at writing clean code. Implement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>ed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 xml:space="preserve"> successful content based on user needs. Background includes graphics work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and API development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.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Willing to take on any task to support team and help business succeed. Offers strong communication and problem-solving abilities.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Stays on top of demands in fast-paced environments. Works with diligent attention to important details.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 xml:space="preserve"> </w:t>
      </w:r>
      <w:r w:rsidRPr="00BA4561">
        <w:rPr>
          <w:rFonts w:eastAsia="Times New Roman" w:cstheme="minorHAnsi"/>
          <w:color w:val="333333"/>
          <w:sz w:val="20"/>
          <w:szCs w:val="20"/>
          <w:lang w:eastAsia="en-CA"/>
        </w:rPr>
        <w:t>Talented at completing daily assignments and contributing to team success. Excited about opportunit</w:t>
      </w:r>
      <w:r>
        <w:rPr>
          <w:rFonts w:eastAsia="Times New Roman" w:cstheme="minorHAnsi"/>
          <w:color w:val="333333"/>
          <w:sz w:val="20"/>
          <w:szCs w:val="20"/>
          <w:lang w:eastAsia="en-CA"/>
        </w:rPr>
        <w:t>ies where I can grow and contribute</w:t>
      </w:r>
      <w:r w:rsidRPr="00BA4561">
        <w:rPr>
          <w:rFonts w:eastAsia="Times New Roman" w:cstheme="minorHAnsi"/>
          <w:color w:val="333333"/>
          <w:sz w:val="24"/>
          <w:szCs w:val="24"/>
          <w:lang w:eastAsia="en-CA"/>
        </w:rPr>
        <w:t>.</w:t>
      </w:r>
    </w:p>
    <w:sdt>
      <w:sdtPr>
        <w:alias w:val="Education:"/>
        <w:tag w:val="Education:"/>
        <w:id w:val="807127995"/>
        <w:placeholder>
          <w:docPart w:val="296832FE75C344839D4BD80476F1D2B2"/>
        </w:placeholder>
        <w:temporary/>
        <w:showingPlcHdr/>
        <w15:appearance w15:val="hidden"/>
      </w:sdtPr>
      <w:sdtEndPr/>
      <w:sdtContent>
        <w:p w14:paraId="22690E57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357F014" w14:textId="52C97337" w:rsidR="006270A9" w:rsidRDefault="005B0BCC">
      <w:pPr>
        <w:pStyle w:val="Heading2"/>
      </w:pPr>
      <w:r>
        <w:t>COMPUTER PROGRAMMING AND ANALYSIS</w:t>
      </w:r>
      <w:r w:rsidR="00FB0FA8">
        <w:t xml:space="preserve"> ADVANCED DIPLOMA</w:t>
      </w:r>
      <w:r w:rsidR="007C1545">
        <w:t xml:space="preserve"> (aPRIL 2018)</w:t>
      </w:r>
    </w:p>
    <w:p w14:paraId="5B2730CA" w14:textId="00D62C31" w:rsidR="007C1545" w:rsidRPr="007C1545" w:rsidRDefault="007C1545" w:rsidP="007C1545">
      <w:r>
        <w:t xml:space="preserve">Durham </w:t>
      </w:r>
      <w:r w:rsidR="00C460E1">
        <w:t>College,</w:t>
      </w:r>
      <w:r>
        <w:t xml:space="preserve"> </w:t>
      </w:r>
      <w:r w:rsidR="002B41C2">
        <w:t>Oshawa,</w:t>
      </w:r>
      <w:r>
        <w:t xml:space="preserve"> Ontario</w:t>
      </w:r>
    </w:p>
    <w:sdt>
      <w:sdtPr>
        <w:alias w:val="Skills &amp; Abilities:"/>
        <w:tag w:val="Skills &amp; Abilities:"/>
        <w:id w:val="458624136"/>
        <w:placeholder>
          <w:docPart w:val="B87D993A60524D7C8E4677B70CCFCBAA"/>
        </w:placeholder>
        <w:temporary/>
        <w:showingPlcHdr/>
        <w15:appearance w15:val="hidden"/>
      </w:sdtPr>
      <w:sdtEndPr/>
      <w:sdtContent>
        <w:p w14:paraId="141CA065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tbl>
      <w:tblPr>
        <w:tblStyle w:val="TableGrid"/>
        <w:tblW w:w="0" w:type="auto"/>
        <w:tblInd w:w="-4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5"/>
        <w:gridCol w:w="1612"/>
        <w:gridCol w:w="1912"/>
        <w:gridCol w:w="1974"/>
      </w:tblGrid>
      <w:tr w:rsidR="00DE7149" w:rsidRPr="00E211B9" w14:paraId="43E73688" w14:textId="77777777" w:rsidTr="00C97CC3">
        <w:tc>
          <w:tcPr>
            <w:tcW w:w="1715" w:type="dxa"/>
          </w:tcPr>
          <w:p w14:paraId="14E58910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NodeJS</w:t>
            </w:r>
          </w:p>
        </w:tc>
        <w:tc>
          <w:tcPr>
            <w:tcW w:w="1612" w:type="dxa"/>
          </w:tcPr>
          <w:p w14:paraId="44C7EB67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Express</w:t>
            </w:r>
          </w:p>
        </w:tc>
        <w:tc>
          <w:tcPr>
            <w:tcW w:w="1912" w:type="dxa"/>
          </w:tcPr>
          <w:p w14:paraId="449E97EC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MongoDB</w:t>
            </w:r>
          </w:p>
        </w:tc>
        <w:tc>
          <w:tcPr>
            <w:tcW w:w="1974" w:type="dxa"/>
          </w:tcPr>
          <w:p w14:paraId="133719D8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ndara" w:hAnsi="Candara" w:cs="Arial"/>
                <w:b/>
                <w:bCs/>
                <w:sz w:val="20"/>
                <w:szCs w:val="20"/>
                <w:u w:val="single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Mongoose</w:t>
            </w:r>
          </w:p>
        </w:tc>
      </w:tr>
      <w:tr w:rsidR="00DE7149" w:rsidRPr="00E211B9" w14:paraId="38871796" w14:textId="77777777" w:rsidTr="00C97CC3">
        <w:tc>
          <w:tcPr>
            <w:tcW w:w="1715" w:type="dxa"/>
          </w:tcPr>
          <w:p w14:paraId="1823C8B0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HTML5</w:t>
            </w:r>
          </w:p>
        </w:tc>
        <w:tc>
          <w:tcPr>
            <w:tcW w:w="1612" w:type="dxa"/>
          </w:tcPr>
          <w:p w14:paraId="2FD6D424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CSS3</w:t>
            </w:r>
          </w:p>
        </w:tc>
        <w:tc>
          <w:tcPr>
            <w:tcW w:w="1912" w:type="dxa"/>
          </w:tcPr>
          <w:p w14:paraId="5F953880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SaaS</w:t>
            </w:r>
          </w:p>
        </w:tc>
        <w:tc>
          <w:tcPr>
            <w:tcW w:w="1974" w:type="dxa"/>
          </w:tcPr>
          <w:p w14:paraId="7AA57504" w14:textId="77777777" w:rsidR="00DE7149" w:rsidRPr="00E211B9" w:rsidRDefault="00DE7149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 w:rsidRPr="00E211B9"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JavaScript</w:t>
            </w:r>
          </w:p>
        </w:tc>
      </w:tr>
      <w:tr w:rsidR="002878F5" w:rsidRPr="00E211B9" w14:paraId="46E1E7CF" w14:textId="77777777" w:rsidTr="00C97CC3">
        <w:tc>
          <w:tcPr>
            <w:tcW w:w="1715" w:type="dxa"/>
          </w:tcPr>
          <w:p w14:paraId="3A6583A1" w14:textId="21281690" w:rsidR="002878F5" w:rsidRPr="00E211B9" w:rsidRDefault="002878F5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  <w:r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  <w:t>RESTAPI</w:t>
            </w:r>
          </w:p>
        </w:tc>
        <w:tc>
          <w:tcPr>
            <w:tcW w:w="1612" w:type="dxa"/>
          </w:tcPr>
          <w:p w14:paraId="63779945" w14:textId="77777777" w:rsidR="002878F5" w:rsidRPr="00E211B9" w:rsidRDefault="002878F5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</w:p>
        </w:tc>
        <w:tc>
          <w:tcPr>
            <w:tcW w:w="1912" w:type="dxa"/>
          </w:tcPr>
          <w:p w14:paraId="7E3FC77A" w14:textId="77777777" w:rsidR="002878F5" w:rsidRPr="00E211B9" w:rsidRDefault="002878F5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</w:p>
        </w:tc>
        <w:tc>
          <w:tcPr>
            <w:tcW w:w="1974" w:type="dxa"/>
          </w:tcPr>
          <w:p w14:paraId="6FD4843C" w14:textId="77777777" w:rsidR="002878F5" w:rsidRPr="00E211B9" w:rsidRDefault="002878F5" w:rsidP="008C64F4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 w:cstheme="minorHAnsi"/>
                <w:color w:val="333333"/>
                <w:sz w:val="20"/>
                <w:szCs w:val="20"/>
                <w:lang w:eastAsia="en-CA"/>
              </w:rPr>
            </w:pPr>
          </w:p>
        </w:tc>
      </w:tr>
    </w:tbl>
    <w:p w14:paraId="5070B884" w14:textId="74779F94" w:rsidR="002B41C2" w:rsidRPr="002B41C2" w:rsidRDefault="002B41C2">
      <w:pPr>
        <w:pStyle w:val="Heading1"/>
        <w:rPr>
          <w:rFonts w:asciiTheme="minorHAnsi" w:hAnsiTheme="minorHAnsi"/>
          <w:b w:val="0"/>
          <w:bCs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dt>
      <w:sdtPr>
        <w:alias w:val="Experience:"/>
        <w:tag w:val="Experience:"/>
        <w:id w:val="171684534"/>
        <w:placeholder>
          <w:docPart w:val="46BF76B003644E69A80374C2197EF341"/>
        </w:placeholder>
        <w:temporary/>
        <w:showingPlcHdr/>
        <w15:appearance w15:val="hidden"/>
      </w:sdtPr>
      <w:sdtEndPr/>
      <w:sdtContent>
        <w:p w14:paraId="593F2023" w14:textId="77777777" w:rsidR="006270A9" w:rsidRDefault="009D5933">
          <w:pPr>
            <w:pStyle w:val="Heading1"/>
          </w:pPr>
          <w:r>
            <w:t>Experience</w:t>
          </w:r>
        </w:p>
      </w:sdtContent>
    </w:sdt>
    <w:p w14:paraId="65C0B3E8" w14:textId="5F28F054" w:rsidR="006270A9" w:rsidRDefault="00903110">
      <w:pPr>
        <w:pStyle w:val="Heading2"/>
      </w:pPr>
      <w:r>
        <w:t>database management intern</w:t>
      </w:r>
      <w:r w:rsidR="009D5933">
        <w:t> | </w:t>
      </w:r>
      <w:r>
        <w:t>durham college</w:t>
      </w:r>
      <w:r w:rsidR="009D5933">
        <w:t> | </w:t>
      </w:r>
      <w:r>
        <w:t>january 2021-april 2021</w:t>
      </w:r>
    </w:p>
    <w:p w14:paraId="136C4F00" w14:textId="723A8334" w:rsidR="004925B5" w:rsidRDefault="004925B5" w:rsidP="004925B5">
      <w:pPr>
        <w:pStyle w:val="ListBullet"/>
      </w:pPr>
      <w:r>
        <w:t>Planned a database for documents stored over 10 years in excel</w:t>
      </w:r>
    </w:p>
    <w:p w14:paraId="3D1F67E6" w14:textId="77777777" w:rsidR="004925B5" w:rsidRDefault="004925B5" w:rsidP="004925B5">
      <w:pPr>
        <w:pStyle w:val="ListBullet"/>
      </w:pPr>
      <w:r>
        <w:t>Designed and set up templates for data collection and analysis.</w:t>
      </w:r>
    </w:p>
    <w:p w14:paraId="78E1C588" w14:textId="77777777" w:rsidR="004925B5" w:rsidRDefault="004925B5" w:rsidP="004925B5">
      <w:pPr>
        <w:pStyle w:val="ListBullet"/>
      </w:pPr>
      <w:r>
        <w:t>Generated reports for team members and external access to specific data.</w:t>
      </w:r>
    </w:p>
    <w:p w14:paraId="0863F097" w14:textId="77777777" w:rsidR="004925B5" w:rsidRDefault="004925B5" w:rsidP="004925B5">
      <w:pPr>
        <w:pStyle w:val="ListBullet"/>
      </w:pPr>
      <w:r>
        <w:t>Developed complex formulas for analyzing different types of data.</w:t>
      </w:r>
    </w:p>
    <w:p w14:paraId="61A6BA5F" w14:textId="18D0E6CF" w:rsidR="008B635F" w:rsidRDefault="004925B5" w:rsidP="008B635F">
      <w:pPr>
        <w:pStyle w:val="ListBullet"/>
      </w:pPr>
      <w:r>
        <w:t>Sorting and organizing data based on user preferences</w:t>
      </w:r>
    </w:p>
    <w:p w14:paraId="40F412D0" w14:textId="1F0477AB" w:rsidR="008B635F" w:rsidRDefault="008B635F" w:rsidP="008B635F">
      <w:pPr>
        <w:pStyle w:val="Heading1"/>
      </w:pPr>
      <w:r>
        <w:t>Projects</w:t>
      </w:r>
    </w:p>
    <w:p w14:paraId="64A1E73D" w14:textId="6EC8AF7E" w:rsidR="008B635F" w:rsidRDefault="009F39E3" w:rsidP="008B635F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0" w:history="1">
        <w:r w:rsidRPr="00E9130C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GetCountriesAPI</w:t>
        </w:r>
      </w:hyperlink>
    </w:p>
    <w:p w14:paraId="4CC9C5E2" w14:textId="77777777" w:rsidR="008C64F4" w:rsidRPr="00B06CEF" w:rsidRDefault="008C64F4" w:rsidP="00AB0A88">
      <w:pPr>
        <w:pStyle w:val="public-draftstyledefault-unorderedlistitem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B06CEF">
        <w:rPr>
          <w:rFonts w:asciiTheme="minorHAnsi" w:hAnsiTheme="minorHAnsi" w:cstheme="minorHAnsi"/>
          <w:color w:val="333333"/>
          <w:sz w:val="20"/>
          <w:szCs w:val="20"/>
        </w:rPr>
        <w:t>Web application built using HTML, CSS3, JavaScript and REST countries API</w:t>
      </w:r>
    </w:p>
    <w:p w14:paraId="5CAEE644" w14:textId="77777777" w:rsidR="0039736A" w:rsidRDefault="008C64F4" w:rsidP="00AB0A88">
      <w:pPr>
        <w:pStyle w:val="public-draftstyledefault-unorderedlistitem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B06CEF">
        <w:rPr>
          <w:rFonts w:asciiTheme="minorHAnsi" w:hAnsiTheme="minorHAnsi" w:cstheme="minorHAnsi"/>
          <w:color w:val="333333"/>
          <w:sz w:val="20"/>
          <w:szCs w:val="20"/>
        </w:rPr>
        <w:t>Users can retrieve information about their country of residence, neighboring countries and other country information by putting in a countries name or longitude and latitude coordinates</w:t>
      </w:r>
    </w:p>
    <w:p w14:paraId="6200AB6A" w14:textId="703281EA" w:rsidR="00B8553D" w:rsidRPr="008C64F4" w:rsidRDefault="008C64F4" w:rsidP="00AB0A88">
      <w:pPr>
        <w:pStyle w:val="public-draftstyledefault-unorderedlistitem"/>
        <w:numPr>
          <w:ilvl w:val="0"/>
          <w:numId w:val="30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8C64F4">
        <w:rPr>
          <w:rFonts w:cstheme="minorHAnsi"/>
          <w:color w:val="333333"/>
          <w:sz w:val="20"/>
          <w:szCs w:val="20"/>
        </w:rPr>
        <w:t>The application also picks up users’ country of residence</w:t>
      </w:r>
    </w:p>
    <w:p w14:paraId="5BAE59CD" w14:textId="6F994976" w:rsidR="001B29CF" w:rsidRDefault="008F45AA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1" w:history="1">
        <w:r w:rsidRPr="00D76CC6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AllInPetStore</w:t>
        </w:r>
      </w:hyperlink>
    </w:p>
    <w:p w14:paraId="46965DC0" w14:textId="77777777" w:rsidR="008F2630" w:rsidRPr="00A77AE1" w:rsidRDefault="008F2630" w:rsidP="00AB0A88">
      <w:pPr>
        <w:pStyle w:val="public-draftstyledefault-unorderedlistitem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Web application built with Express and mongoose as the back end and HTML,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A77AE1">
        <w:rPr>
          <w:rFonts w:asciiTheme="minorHAnsi" w:hAnsiTheme="minorHAnsi" w:cstheme="minorHAnsi"/>
          <w:color w:val="333333"/>
          <w:sz w:val="20"/>
          <w:szCs w:val="20"/>
        </w:rPr>
        <w:t>SaaS and JavaScript as the front-end</w:t>
      </w:r>
    </w:p>
    <w:p w14:paraId="119772EF" w14:textId="77777777" w:rsidR="008F2630" w:rsidRPr="00A77AE1" w:rsidRDefault="008F2630" w:rsidP="00AB0A88">
      <w:pPr>
        <w:pStyle w:val="public-draftstyledefault-unorderedlistitem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Purpose of the application is to provide users with an online store to purchase all their pet's needs and to get pet information based on the breed,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A77AE1">
        <w:rPr>
          <w:rFonts w:asciiTheme="minorHAnsi" w:hAnsiTheme="minorHAnsi" w:cstheme="minorHAnsi"/>
          <w:color w:val="333333"/>
          <w:sz w:val="20"/>
          <w:szCs w:val="20"/>
        </w:rPr>
        <w:t>type etc.</w:t>
      </w:r>
    </w:p>
    <w:p w14:paraId="7A20E8AD" w14:textId="77777777" w:rsidR="008F2630" w:rsidRPr="00A77AE1" w:rsidRDefault="008F2630" w:rsidP="00AB0A88">
      <w:pPr>
        <w:pStyle w:val="public-draftstyledefault-unorderedlistitem"/>
        <w:numPr>
          <w:ilvl w:val="0"/>
          <w:numId w:val="31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The application allows access to 3 types of users (user, store owner and breeder). Access to certain pages is based on the user role</w:t>
      </w:r>
    </w:p>
    <w:p w14:paraId="5B8B3B58" w14:textId="77777777" w:rsidR="008F2630" w:rsidRPr="00A77AE1" w:rsidRDefault="008F2630" w:rsidP="00AB0A88">
      <w:pPr>
        <w:pStyle w:val="public-draftstyledefault-unorderedlistitem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lastRenderedPageBreak/>
        <w:t>Population of the inventory is done by the store owners and breeders. They have complete CRUD operations over their respective store/stores.</w:t>
      </w:r>
    </w:p>
    <w:p w14:paraId="07707A9C" w14:textId="77777777" w:rsidR="008F2630" w:rsidRPr="00A77AE1" w:rsidRDefault="008F2630" w:rsidP="00AB0A88">
      <w:pPr>
        <w:pStyle w:val="public-draftstyledefault-unorderedlistitem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Regular users can purchase anything they prefer and modify their cart in the checkout page.</w:t>
      </w:r>
    </w:p>
    <w:p w14:paraId="011C6BC5" w14:textId="77777777" w:rsidR="008F2630" w:rsidRPr="00A77AE1" w:rsidRDefault="008F2630" w:rsidP="00AB0A88">
      <w:pPr>
        <w:pStyle w:val="public-draftstyledefault-unorderedlistitem"/>
        <w:numPr>
          <w:ilvl w:val="0"/>
          <w:numId w:val="32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A77AE1">
        <w:rPr>
          <w:rFonts w:asciiTheme="minorHAnsi" w:hAnsiTheme="minorHAnsi" w:cstheme="minorHAnsi"/>
          <w:color w:val="333333"/>
          <w:sz w:val="20"/>
          <w:szCs w:val="20"/>
        </w:rPr>
        <w:t>The web application offers all services provided by a current e-commerce application</w:t>
      </w:r>
    </w:p>
    <w:p w14:paraId="49BBD991" w14:textId="77777777" w:rsidR="008F2630" w:rsidRPr="00D76CC6" w:rsidRDefault="008F2630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40E5A61" w14:textId="7361743C" w:rsidR="00F84682" w:rsidRDefault="00F84682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2" w:history="1">
        <w:r w:rsidRPr="00D76CC6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LocalLibrary</w:t>
        </w:r>
      </w:hyperlink>
    </w:p>
    <w:p w14:paraId="1F6970ED" w14:textId="77777777" w:rsidR="00200E9E" w:rsidRPr="00E85300" w:rsidRDefault="00200E9E" w:rsidP="00AB0A88">
      <w:pPr>
        <w:pStyle w:val="public-draftstyledefault-unorderedlistitem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E85300">
        <w:rPr>
          <w:rFonts w:asciiTheme="minorHAnsi" w:hAnsiTheme="minorHAnsi" w:cstheme="minorHAnsi"/>
          <w:color w:val="333333"/>
          <w:sz w:val="20"/>
          <w:szCs w:val="20"/>
        </w:rPr>
        <w:t>Web application built with Express and mongoose as the back end and HTML,</w:t>
      </w:r>
      <w:r>
        <w:rPr>
          <w:rFonts w:asciiTheme="minorHAnsi" w:hAnsiTheme="minorHAnsi" w:cstheme="minorHAnsi"/>
          <w:color w:val="333333"/>
          <w:sz w:val="20"/>
          <w:szCs w:val="20"/>
        </w:rPr>
        <w:t xml:space="preserve"> </w:t>
      </w:r>
      <w:r w:rsidRPr="00E85300">
        <w:rPr>
          <w:rFonts w:asciiTheme="minorHAnsi" w:hAnsiTheme="minorHAnsi" w:cstheme="minorHAnsi"/>
          <w:color w:val="333333"/>
          <w:sz w:val="20"/>
          <w:szCs w:val="20"/>
        </w:rPr>
        <w:t>CSS3 as the front-end</w:t>
      </w:r>
    </w:p>
    <w:p w14:paraId="65C05AD4" w14:textId="52693FED" w:rsidR="00200E9E" w:rsidRPr="00200E9E" w:rsidRDefault="00200E9E" w:rsidP="00AB0A88">
      <w:pPr>
        <w:pStyle w:val="public-draftstyledefault-unorderedlistitem"/>
        <w:numPr>
          <w:ilvl w:val="0"/>
          <w:numId w:val="33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E85300">
        <w:rPr>
          <w:rFonts w:asciiTheme="minorHAnsi" w:hAnsiTheme="minorHAnsi" w:cstheme="minorHAnsi"/>
          <w:color w:val="333333"/>
          <w:sz w:val="20"/>
          <w:szCs w:val="20"/>
        </w:rPr>
        <w:t>Purpose of the web application is to store information regarding books, authors and copies of books to be viewed by users</w:t>
      </w:r>
    </w:p>
    <w:p w14:paraId="4117C56A" w14:textId="2EA24399" w:rsidR="00FC6FDD" w:rsidRDefault="00FC6FDD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hyperlink r:id="rId13" w:history="1">
        <w:r w:rsidRPr="00D76CC6">
          <w:rPr>
            <w:rStyle w:val="Hyperlink"/>
            <w:rFonts w:asciiTheme="majorHAnsi" w:hAnsiTheme="majorHAnsi"/>
            <w:b/>
            <w:bCs/>
            <w:color w:val="000000" w:themeColor="text1"/>
            <w:sz w:val="24"/>
            <w:szCs w:val="24"/>
          </w:rPr>
          <w:t>AllDayGourmet</w:t>
        </w:r>
      </w:hyperlink>
    </w:p>
    <w:p w14:paraId="4413D4A7" w14:textId="77777777" w:rsidR="00AB0A88" w:rsidRPr="003567C1" w:rsidRDefault="00AB0A88" w:rsidP="00AB0A88">
      <w:pPr>
        <w:pStyle w:val="public-draftstyledefault-unorderedlistitem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3567C1">
        <w:rPr>
          <w:rFonts w:asciiTheme="minorHAnsi" w:hAnsiTheme="minorHAnsi" w:cstheme="minorHAnsi"/>
          <w:color w:val="333333"/>
          <w:sz w:val="20"/>
          <w:szCs w:val="20"/>
        </w:rPr>
        <w:t>Web application built with HTML</w:t>
      </w:r>
      <w:r>
        <w:rPr>
          <w:rFonts w:asciiTheme="minorHAnsi" w:hAnsiTheme="minorHAnsi" w:cstheme="minorHAnsi"/>
          <w:color w:val="333333"/>
          <w:sz w:val="20"/>
          <w:szCs w:val="20"/>
        </w:rPr>
        <w:t>, CSS</w:t>
      </w:r>
      <w:r w:rsidRPr="003567C1">
        <w:rPr>
          <w:rFonts w:asciiTheme="minorHAnsi" w:hAnsiTheme="minorHAnsi" w:cstheme="minorHAnsi"/>
          <w:color w:val="333333"/>
          <w:sz w:val="20"/>
          <w:szCs w:val="20"/>
        </w:rPr>
        <w:t>3 and JavaScript </w:t>
      </w:r>
    </w:p>
    <w:p w14:paraId="47D1DF90" w14:textId="77777777" w:rsidR="00AB0A88" w:rsidRPr="003567C1" w:rsidRDefault="00AB0A88" w:rsidP="00AB0A88">
      <w:pPr>
        <w:pStyle w:val="public-draftstyledefault-unorderedlistitem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3567C1">
        <w:rPr>
          <w:rFonts w:asciiTheme="minorHAnsi" w:hAnsiTheme="minorHAnsi" w:cstheme="minorHAnsi"/>
          <w:color w:val="333333"/>
          <w:sz w:val="20"/>
          <w:szCs w:val="20"/>
        </w:rPr>
        <w:t>Purpose of the web application is to provide users with information about menu items before ordering giving them a chance to prevent allergies, make customizations and understand how the dish is made for food item preferences</w:t>
      </w:r>
    </w:p>
    <w:p w14:paraId="597A696F" w14:textId="77777777" w:rsidR="00AB0A88" w:rsidRPr="002B51A3" w:rsidRDefault="00AB0A88" w:rsidP="00AB0A88">
      <w:pPr>
        <w:pStyle w:val="public-draftstyledefault-unorderedlistitem"/>
        <w:numPr>
          <w:ilvl w:val="0"/>
          <w:numId w:val="34"/>
        </w:numPr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3567C1">
        <w:rPr>
          <w:rFonts w:asciiTheme="minorHAnsi" w:hAnsiTheme="minorHAnsi" w:cstheme="minorHAnsi"/>
          <w:color w:val="333333"/>
          <w:sz w:val="20"/>
          <w:szCs w:val="20"/>
        </w:rPr>
        <w:t>If the user prefers a menu item, they can bookmark it so the next time they visit the website, they can view their favorite dishes under the bookmarks tab</w:t>
      </w:r>
    </w:p>
    <w:p w14:paraId="6FE52044" w14:textId="77777777" w:rsidR="00AB0A88" w:rsidRPr="00D76CC6" w:rsidRDefault="00AB0A88" w:rsidP="009B4BCD">
      <w:pPr>
        <w:pStyle w:val="ListBullet"/>
        <w:numPr>
          <w:ilvl w:val="0"/>
          <w:numId w:val="0"/>
        </w:numPr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AB0A88" w:rsidRPr="00D76CC6" w:rsidSect="00617B26">
      <w:footerReference w:type="default" r:id="rId14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FC48" w14:textId="77777777" w:rsidR="005B5F10" w:rsidRDefault="005B5F10">
      <w:pPr>
        <w:spacing w:after="0"/>
      </w:pPr>
      <w:r>
        <w:separator/>
      </w:r>
    </w:p>
  </w:endnote>
  <w:endnote w:type="continuationSeparator" w:id="0">
    <w:p w14:paraId="699FF0C6" w14:textId="77777777" w:rsidR="005B5F10" w:rsidRDefault="005B5F1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561EB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E445" w14:textId="77777777" w:rsidR="005B5F10" w:rsidRDefault="005B5F10">
      <w:pPr>
        <w:spacing w:after="0"/>
      </w:pPr>
      <w:r>
        <w:separator/>
      </w:r>
    </w:p>
  </w:footnote>
  <w:footnote w:type="continuationSeparator" w:id="0">
    <w:p w14:paraId="02E741D3" w14:textId="77777777" w:rsidR="005B5F10" w:rsidRDefault="005B5F1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61B1B8D"/>
    <w:multiLevelType w:val="multilevel"/>
    <w:tmpl w:val="7D36F656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2407FCE"/>
    <w:multiLevelType w:val="multilevel"/>
    <w:tmpl w:val="9BEE65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CDA2800"/>
    <w:multiLevelType w:val="hybridMultilevel"/>
    <w:tmpl w:val="6AC0D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6A5B4B"/>
    <w:multiLevelType w:val="hybridMultilevel"/>
    <w:tmpl w:val="36F00EBC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4E76DA6"/>
    <w:multiLevelType w:val="multilevel"/>
    <w:tmpl w:val="7C88D4AA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FB1D6D"/>
    <w:multiLevelType w:val="multilevel"/>
    <w:tmpl w:val="327C2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9228F5"/>
    <w:multiLevelType w:val="multilevel"/>
    <w:tmpl w:val="58A420A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D94DC9"/>
    <w:multiLevelType w:val="multilevel"/>
    <w:tmpl w:val="AE989B54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947498"/>
    <w:multiLevelType w:val="multilevel"/>
    <w:tmpl w:val="ABF20F2E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Cambria" w:hAnsi="Cambri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A65F16"/>
    <w:multiLevelType w:val="multilevel"/>
    <w:tmpl w:val="44444A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770E12F8"/>
    <w:multiLevelType w:val="multilevel"/>
    <w:tmpl w:val="C9D0E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408507354">
    <w:abstractNumId w:val="9"/>
  </w:num>
  <w:num w:numId="2" w16cid:durableId="1395740045">
    <w:abstractNumId w:val="9"/>
    <w:lvlOverride w:ilvl="0">
      <w:startOverride w:val="1"/>
    </w:lvlOverride>
  </w:num>
  <w:num w:numId="3" w16cid:durableId="1129670267">
    <w:abstractNumId w:val="9"/>
    <w:lvlOverride w:ilvl="0">
      <w:startOverride w:val="1"/>
    </w:lvlOverride>
  </w:num>
  <w:num w:numId="4" w16cid:durableId="1455247723">
    <w:abstractNumId w:val="9"/>
    <w:lvlOverride w:ilvl="0">
      <w:startOverride w:val="1"/>
    </w:lvlOverride>
  </w:num>
  <w:num w:numId="5" w16cid:durableId="200553676">
    <w:abstractNumId w:val="8"/>
  </w:num>
  <w:num w:numId="6" w16cid:durableId="1057317657">
    <w:abstractNumId w:val="7"/>
  </w:num>
  <w:num w:numId="7" w16cid:durableId="1403990481">
    <w:abstractNumId w:val="6"/>
  </w:num>
  <w:num w:numId="8" w16cid:durableId="1568567158">
    <w:abstractNumId w:val="5"/>
  </w:num>
  <w:num w:numId="9" w16cid:durableId="756288379">
    <w:abstractNumId w:val="4"/>
  </w:num>
  <w:num w:numId="10" w16cid:durableId="1289779321">
    <w:abstractNumId w:val="3"/>
  </w:num>
  <w:num w:numId="11" w16cid:durableId="1524905378">
    <w:abstractNumId w:val="2"/>
  </w:num>
  <w:num w:numId="12" w16cid:durableId="1280454330">
    <w:abstractNumId w:val="1"/>
  </w:num>
  <w:num w:numId="13" w16cid:durableId="2095081717">
    <w:abstractNumId w:val="0"/>
  </w:num>
  <w:num w:numId="14" w16cid:durableId="2008286605">
    <w:abstractNumId w:val="14"/>
  </w:num>
  <w:num w:numId="15" w16cid:durableId="476726336">
    <w:abstractNumId w:val="20"/>
  </w:num>
  <w:num w:numId="16" w16cid:durableId="481166580">
    <w:abstractNumId w:val="12"/>
  </w:num>
  <w:num w:numId="17" w16cid:durableId="1696954950">
    <w:abstractNumId w:val="17"/>
  </w:num>
  <w:num w:numId="18" w16cid:durableId="1845899497">
    <w:abstractNumId w:val="10"/>
  </w:num>
  <w:num w:numId="19" w16cid:durableId="400951146">
    <w:abstractNumId w:val="29"/>
  </w:num>
  <w:num w:numId="20" w16cid:durableId="2120641815">
    <w:abstractNumId w:val="21"/>
  </w:num>
  <w:num w:numId="21" w16cid:durableId="1014305621">
    <w:abstractNumId w:val="11"/>
  </w:num>
  <w:num w:numId="22" w16cid:durableId="1405302238">
    <w:abstractNumId w:val="16"/>
  </w:num>
  <w:num w:numId="23" w16cid:durableId="1589001555">
    <w:abstractNumId w:val="28"/>
  </w:num>
  <w:num w:numId="24" w16cid:durableId="819927054">
    <w:abstractNumId w:val="18"/>
  </w:num>
  <w:num w:numId="25" w16cid:durableId="1051538841">
    <w:abstractNumId w:val="23"/>
  </w:num>
  <w:num w:numId="26" w16cid:durableId="238562190">
    <w:abstractNumId w:val="19"/>
  </w:num>
  <w:num w:numId="27" w16cid:durableId="1680161002">
    <w:abstractNumId w:val="27"/>
  </w:num>
  <w:num w:numId="28" w16cid:durableId="206767452">
    <w:abstractNumId w:val="15"/>
  </w:num>
  <w:num w:numId="29" w16cid:durableId="524903147">
    <w:abstractNumId w:val="30"/>
  </w:num>
  <w:num w:numId="30" w16cid:durableId="126700222">
    <w:abstractNumId w:val="24"/>
  </w:num>
  <w:num w:numId="31" w16cid:durableId="851340133">
    <w:abstractNumId w:val="26"/>
  </w:num>
  <w:num w:numId="32" w16cid:durableId="1171681025">
    <w:abstractNumId w:val="22"/>
  </w:num>
  <w:num w:numId="33" w16cid:durableId="1335760949">
    <w:abstractNumId w:val="25"/>
  </w:num>
  <w:num w:numId="34" w16cid:durableId="5527343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10"/>
    <w:rsid w:val="00016304"/>
    <w:rsid w:val="000A4F59"/>
    <w:rsid w:val="0014105F"/>
    <w:rsid w:val="00141A4C"/>
    <w:rsid w:val="0017751C"/>
    <w:rsid w:val="001B29CF"/>
    <w:rsid w:val="00200C2D"/>
    <w:rsid w:val="00200E9E"/>
    <w:rsid w:val="0028220F"/>
    <w:rsid w:val="002878F5"/>
    <w:rsid w:val="002B41C2"/>
    <w:rsid w:val="00356C14"/>
    <w:rsid w:val="00377483"/>
    <w:rsid w:val="0039736A"/>
    <w:rsid w:val="00470A78"/>
    <w:rsid w:val="004925B5"/>
    <w:rsid w:val="005B0BCC"/>
    <w:rsid w:val="005B5F10"/>
    <w:rsid w:val="00617B26"/>
    <w:rsid w:val="006270A9"/>
    <w:rsid w:val="00675956"/>
    <w:rsid w:val="00681034"/>
    <w:rsid w:val="006E1FB8"/>
    <w:rsid w:val="0079053D"/>
    <w:rsid w:val="007C1545"/>
    <w:rsid w:val="00816216"/>
    <w:rsid w:val="0087734B"/>
    <w:rsid w:val="008B635F"/>
    <w:rsid w:val="008C64F4"/>
    <w:rsid w:val="008F2630"/>
    <w:rsid w:val="008F45AA"/>
    <w:rsid w:val="00903110"/>
    <w:rsid w:val="00906B27"/>
    <w:rsid w:val="009757E1"/>
    <w:rsid w:val="009B4BCD"/>
    <w:rsid w:val="009D5933"/>
    <w:rsid w:val="009F39E3"/>
    <w:rsid w:val="00AB0A88"/>
    <w:rsid w:val="00B41143"/>
    <w:rsid w:val="00B8553D"/>
    <w:rsid w:val="00BD768D"/>
    <w:rsid w:val="00C367E2"/>
    <w:rsid w:val="00C460E1"/>
    <w:rsid w:val="00C61F8E"/>
    <w:rsid w:val="00C97CC3"/>
    <w:rsid w:val="00D76CC6"/>
    <w:rsid w:val="00DE7149"/>
    <w:rsid w:val="00E83E4B"/>
    <w:rsid w:val="00E9130C"/>
    <w:rsid w:val="00F84682"/>
    <w:rsid w:val="00FB0FA8"/>
    <w:rsid w:val="00FC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40AD16"/>
  <w15:chartTrackingRefBased/>
  <w15:docId w15:val="{8CAD1C9C-E8D3-40E9-B56B-4DBEF411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37748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B41C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7149"/>
    <w:pPr>
      <w:spacing w:after="160" w:line="259" w:lineRule="auto"/>
      <w:ind w:left="720"/>
      <w:contextualSpacing/>
    </w:pPr>
    <w:rPr>
      <w:rFonts w:eastAsiaTheme="minorHAnsi"/>
      <w:color w:val="auto"/>
      <w:lang w:val="en-CA" w:eastAsia="en-US"/>
    </w:rPr>
  </w:style>
  <w:style w:type="paragraph" w:customStyle="1" w:styleId="public-draftstyledefault-unorderedlistitem">
    <w:name w:val="public-draftstyledefault-unorderedlistitem"/>
    <w:basedOn w:val="Normal"/>
    <w:rsid w:val="008C64F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ethdaha" TargetMode="External"/><Relationship Id="rId13" Type="http://schemas.openxmlformats.org/officeDocument/2006/relationships/hyperlink" Target="https://alldaygourmet.netlify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hrouded-gorge-39125.herokuapp.com/catalo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mitless-garden-68985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etcountriesapi.netlify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methspf.netlify.app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e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371AA8EF334D05860A847EAD56C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2528A-2444-443A-BFF0-CA119BD4C82D}"/>
      </w:docPartPr>
      <w:docPartBody>
        <w:p w:rsidR="00000000" w:rsidRDefault="00D97002">
          <w:pPr>
            <w:pStyle w:val="12371AA8EF334D05860A847EAD56CC26"/>
          </w:pPr>
          <w:r>
            <w:t>Objective</w:t>
          </w:r>
        </w:p>
      </w:docPartBody>
    </w:docPart>
    <w:docPart>
      <w:docPartPr>
        <w:name w:val="296832FE75C344839D4BD80476F1D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F578-20B4-4261-BA51-082B286A5DE0}"/>
      </w:docPartPr>
      <w:docPartBody>
        <w:p w:rsidR="00000000" w:rsidRDefault="00D97002">
          <w:pPr>
            <w:pStyle w:val="296832FE75C344839D4BD80476F1D2B2"/>
          </w:pPr>
          <w:r>
            <w:t>Education</w:t>
          </w:r>
        </w:p>
      </w:docPartBody>
    </w:docPart>
    <w:docPart>
      <w:docPartPr>
        <w:name w:val="B87D993A60524D7C8E4677B70CCFC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AA3C3-E7C3-42A4-A100-99C2BA6F25A2}"/>
      </w:docPartPr>
      <w:docPartBody>
        <w:p w:rsidR="00000000" w:rsidRDefault="00D97002">
          <w:pPr>
            <w:pStyle w:val="B87D993A60524D7C8E4677B70CCFCBAA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46BF76B003644E69A80374C2197EF3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B9BA-3D10-44F1-8B43-6B69FCB05075}"/>
      </w:docPartPr>
      <w:docPartBody>
        <w:p w:rsidR="00000000" w:rsidRDefault="00D97002">
          <w:pPr>
            <w:pStyle w:val="46BF76B003644E69A80374C2197EF341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02"/>
    <w:rsid w:val="00D9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86E1BC49344EC1927CAA40CC7A6A66">
    <w:name w:val="0686E1BC49344EC1927CAA40CC7A6A66"/>
  </w:style>
  <w:style w:type="paragraph" w:customStyle="1" w:styleId="4DE8A6DF5F8E4A7DA9EAA7E1B07C6EC6">
    <w:name w:val="4DE8A6DF5F8E4A7DA9EAA7E1B07C6EC6"/>
  </w:style>
  <w:style w:type="paragraph" w:customStyle="1" w:styleId="2355DC337F0945CE89119C487800733D">
    <w:name w:val="2355DC337F0945CE89119C487800733D"/>
  </w:style>
  <w:style w:type="paragraph" w:customStyle="1" w:styleId="A3E72E5623184B5BAC1E8BA1A96712E1">
    <w:name w:val="A3E72E5623184B5BAC1E8BA1A96712E1"/>
  </w:style>
  <w:style w:type="paragraph" w:customStyle="1" w:styleId="12371AA8EF334D05860A847EAD56CC26">
    <w:name w:val="12371AA8EF334D05860A847EAD56CC26"/>
  </w:style>
  <w:style w:type="paragraph" w:customStyle="1" w:styleId="A69D05D2870243068D4A9C8C4BD280B5">
    <w:name w:val="A69D05D2870243068D4A9C8C4BD280B5"/>
  </w:style>
  <w:style w:type="paragraph" w:customStyle="1" w:styleId="296832FE75C344839D4BD80476F1D2B2">
    <w:name w:val="296832FE75C344839D4BD80476F1D2B2"/>
  </w:style>
  <w:style w:type="paragraph" w:customStyle="1" w:styleId="AFEB4B6347E44FDAA95F265C3CAAAAF9">
    <w:name w:val="AFEB4B6347E44FDAA95F265C3CAAAAF9"/>
  </w:style>
  <w:style w:type="paragraph" w:customStyle="1" w:styleId="93EA08458F9A4494AE2C20A0307B9751">
    <w:name w:val="93EA08458F9A4494AE2C20A0307B9751"/>
  </w:style>
  <w:style w:type="paragraph" w:customStyle="1" w:styleId="FD55377213494C6CB823A98C3ADE4838">
    <w:name w:val="FD55377213494C6CB823A98C3ADE4838"/>
  </w:style>
  <w:style w:type="paragraph" w:customStyle="1" w:styleId="A87C64C824204F23A384E6E2287906CA">
    <w:name w:val="A87C64C824204F23A384E6E2287906CA"/>
  </w:style>
  <w:style w:type="paragraph" w:customStyle="1" w:styleId="7806D2CD4FAC4D209B698852A793B14F">
    <w:name w:val="7806D2CD4FAC4D209B698852A793B14F"/>
  </w:style>
  <w:style w:type="paragraph" w:customStyle="1" w:styleId="050890FD1AD54E6AA8527FEABCACF300">
    <w:name w:val="050890FD1AD54E6AA8527FEABCACF300"/>
  </w:style>
  <w:style w:type="paragraph" w:customStyle="1" w:styleId="CB7B04D22B014E8DBB53BCA235BB72D4">
    <w:name w:val="CB7B04D22B014E8DBB53BCA235BB72D4"/>
  </w:style>
  <w:style w:type="paragraph" w:customStyle="1" w:styleId="9D3BBACBC74F4F148494932B10086B23">
    <w:name w:val="9D3BBACBC74F4F148494932B10086B23"/>
  </w:style>
  <w:style w:type="paragraph" w:customStyle="1" w:styleId="B87D993A60524D7C8E4677B70CCFCBAA">
    <w:name w:val="B87D993A60524D7C8E4677B70CCFCBAA"/>
  </w:style>
  <w:style w:type="paragraph" w:customStyle="1" w:styleId="6008475DF56B4CA29676FFC80B175F05">
    <w:name w:val="6008475DF56B4CA29676FFC80B175F05"/>
  </w:style>
  <w:style w:type="paragraph" w:customStyle="1" w:styleId="95C6575AEFB94A30BB1EAB62FC846DEC">
    <w:name w:val="95C6575AEFB94A30BB1EAB62FC846DEC"/>
  </w:style>
  <w:style w:type="paragraph" w:customStyle="1" w:styleId="1D30A91A14F64189A2B30D0B5F913122">
    <w:name w:val="1D30A91A14F64189A2B30D0B5F913122"/>
  </w:style>
  <w:style w:type="paragraph" w:customStyle="1" w:styleId="B2C538B5248D40B1BFD8462548B4808F">
    <w:name w:val="B2C538B5248D40B1BFD8462548B4808F"/>
  </w:style>
  <w:style w:type="paragraph" w:customStyle="1" w:styleId="36F2C565A2C740FB8F151E9835CEAC32">
    <w:name w:val="36F2C565A2C740FB8F151E9835CEAC32"/>
  </w:style>
  <w:style w:type="paragraph" w:customStyle="1" w:styleId="6F1DB6F6928A4B3E8B459B57161B2290">
    <w:name w:val="6F1DB6F6928A4B3E8B459B57161B2290"/>
  </w:style>
  <w:style w:type="paragraph" w:customStyle="1" w:styleId="4D8BB4E5E5AF462D8C5A9223D9175DE9">
    <w:name w:val="4D8BB4E5E5AF462D8C5A9223D9175DE9"/>
  </w:style>
  <w:style w:type="paragraph" w:customStyle="1" w:styleId="D3B4B828A05F49A3A32C00ED9E75FF85">
    <w:name w:val="D3B4B828A05F49A3A32C00ED9E75FF85"/>
  </w:style>
  <w:style w:type="paragraph" w:customStyle="1" w:styleId="46BF76B003644E69A80374C2197EF341">
    <w:name w:val="46BF76B003644E69A80374C2197EF341"/>
  </w:style>
  <w:style w:type="paragraph" w:customStyle="1" w:styleId="8F97112DF1F14D3B89A85FCD3A816D92">
    <w:name w:val="8F97112DF1F14D3B89A85FCD3A816D92"/>
  </w:style>
  <w:style w:type="paragraph" w:customStyle="1" w:styleId="DCFD0AC4558E4751B4099A5BED481CB2">
    <w:name w:val="DCFD0AC4558E4751B4099A5BED481CB2"/>
  </w:style>
  <w:style w:type="paragraph" w:customStyle="1" w:styleId="485D801BD288437494CBBEB172C3D098">
    <w:name w:val="485D801BD288437494CBBEB172C3D098"/>
  </w:style>
  <w:style w:type="paragraph" w:customStyle="1" w:styleId="511D81D2A5E643649A7834FA59BD51B6">
    <w:name w:val="511D81D2A5E643649A7834FA59BD51B6"/>
  </w:style>
  <w:style w:type="paragraph" w:customStyle="1" w:styleId="C44C7C3661B545B48F5991A9557FC160">
    <w:name w:val="C44C7C3661B545B48F5991A9557FC160"/>
  </w:style>
  <w:style w:type="paragraph" w:customStyle="1" w:styleId="DB2983BA8960407DB3F1AC70233D375F">
    <w:name w:val="DB2983BA8960407DB3F1AC70233D375F"/>
  </w:style>
  <w:style w:type="paragraph" w:customStyle="1" w:styleId="4F66296AB91C4B589212E555A2BEBDE3">
    <w:name w:val="4F66296AB91C4B589212E555A2BEBDE3"/>
  </w:style>
  <w:style w:type="paragraph" w:customStyle="1" w:styleId="A93FB8DC1D9D44B69B8A9D1940A6DF48">
    <w:name w:val="A93FB8DC1D9D44B69B8A9D1940A6DF48"/>
  </w:style>
  <w:style w:type="paragraph" w:customStyle="1" w:styleId="5E0B07A64FE84988B4B971D00A2214A0">
    <w:name w:val="5E0B07A64FE84988B4B971D00A2214A0"/>
    <w:rsid w:val="00D970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53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HIMETH DAHANAYAKE</dc:creator>
  <cp:keywords/>
  <cp:lastModifiedBy>HIMETH DAHANAYAKE</cp:lastModifiedBy>
  <cp:revision>37</cp:revision>
  <dcterms:created xsi:type="dcterms:W3CDTF">2022-10-18T23:16:00Z</dcterms:created>
  <dcterms:modified xsi:type="dcterms:W3CDTF">2022-10-19T00:25:00Z</dcterms:modified>
  <cp:version/>
</cp:coreProperties>
</file>